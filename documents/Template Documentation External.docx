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7368E56" w:rsidR="000035F9" w:rsidRPr="00434074" w:rsidRDefault="000035F9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Project </w:t>
            </w:r>
            <w:r>
              <w:rPr>
                <w:rFonts w:ascii="Arial" w:hAnsi="Arial" w:cs="Arial"/>
                <w:b/>
                <w:sz w:val="32"/>
              </w:rPr>
              <w:t>– External Document</w:t>
            </w:r>
            <w:r w:rsidR="006B7267">
              <w:rPr>
                <w:rFonts w:ascii="Arial" w:hAnsi="Arial" w:cs="Arial"/>
                <w:b/>
                <w:sz w:val="32"/>
              </w:rPr>
              <w:t>ation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10AF7C7B">
                  <wp:extent cx="1371557" cy="101346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1" r="2315"/>
                          <a:stretch/>
                        </pic:blipFill>
                        <pic:spPr bwMode="auto">
                          <a:xfrm>
                            <a:off x="0" y="0"/>
                            <a:ext cx="1371600" cy="101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77777777" w:rsidR="000035F9" w:rsidRDefault="000035F9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&lt;Course Code&gt;</w:t>
            </w:r>
          </w:p>
          <w:p w14:paraId="36656A16" w14:textId="6F65BC7B" w:rsidR="000035F9" w:rsidRPr="00876A58" w:rsidRDefault="000035F9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&lt;Cou</w:t>
            </w:r>
            <w:r w:rsidR="00E84D99">
              <w:rPr>
                <w:rFonts w:ascii="Arial Narrow" w:hAnsi="Arial Narrow" w:cs="Tahoma"/>
                <w:sz w:val="36"/>
              </w:rPr>
              <w:t>r</w:t>
            </w:r>
            <w:r>
              <w:rPr>
                <w:rFonts w:ascii="Arial Narrow" w:hAnsi="Arial Narrow" w:cs="Tahoma"/>
                <w:sz w:val="36"/>
              </w:rPr>
              <w:t>se Name&gt;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BCC2BEE" w:rsidR="000035F9" w:rsidRPr="006B7267" w:rsidRDefault="006B7267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&lt;</w:t>
            </w:r>
            <w:r w:rsidR="00227331">
              <w:rPr>
                <w:rFonts w:ascii="Arial" w:hAnsi="Arial" w:cs="Arial"/>
                <w:iCs/>
                <w:sz w:val="20"/>
                <w:szCs w:val="20"/>
              </w:rPr>
              <w:t>Odd/Even/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>Compact</w:t>
            </w:r>
            <w:r>
              <w:rPr>
                <w:rFonts w:ascii="Arial" w:hAnsi="Arial" w:cs="Arial"/>
                <w:iCs/>
                <w:sz w:val="20"/>
                <w:szCs w:val="20"/>
              </w:rPr>
              <w:t>&gt;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>
              <w:rPr>
                <w:rFonts w:ascii="Arial" w:hAnsi="Arial" w:cs="Arial"/>
                <w:iCs/>
                <w:sz w:val="20"/>
                <w:szCs w:val="20"/>
              </w:rPr>
              <w:t>&lt;9999</w:t>
            </w:r>
            <w:r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>
              <w:rPr>
                <w:rFonts w:ascii="Arial" w:hAnsi="Arial" w:cs="Arial"/>
                <w:iCs/>
                <w:sz w:val="20"/>
                <w:szCs w:val="20"/>
              </w:rPr>
              <w:t>9999&gt;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38F022B0" w:rsidR="009F37DD" w:rsidRPr="00740F48" w:rsidRDefault="00272EAA" w:rsidP="002F11B8">
      <w:pPr>
        <w:spacing w:line="360" w:lineRule="auto"/>
        <w:ind w:firstLine="360"/>
        <w:rPr>
          <w:sz w:val="28"/>
          <w:szCs w:val="28"/>
        </w:rPr>
      </w:pPr>
      <w:r>
        <w:t>TITLE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5032EEAD" w:rsidR="00740F48" w:rsidRPr="009F37DD" w:rsidRDefault="00AE7A98" w:rsidP="002F11B8">
      <w:pPr>
        <w:spacing w:line="360" w:lineRule="auto"/>
        <w:ind w:firstLine="360"/>
      </w:pPr>
      <w:r>
        <w:t>PROJECT EXPLANATION</w:t>
      </w: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7D4F41CF" w14:textId="7A3BC99B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62B239BD" w14:textId="6D7FB6A3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0B8F3D4A" w14:textId="16FA1255" w:rsidR="002F11B8" w:rsidRPr="00682E72" w:rsidRDefault="00D43382" w:rsidP="002F11B8">
      <w:pPr>
        <w:pStyle w:val="ListParagraph"/>
        <w:numPr>
          <w:ilvl w:val="0"/>
          <w:numId w:val="20"/>
        </w:numPr>
        <w:spacing w:line="360" w:lineRule="auto"/>
      </w:pPr>
      <w:r>
        <w:t>etc.</w:t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24D38D92" w14:textId="4F999D39" w:rsidR="009F37DD" w:rsidRPr="00682E72" w:rsidRDefault="00D43382" w:rsidP="002F11B8">
      <w:pPr>
        <w:pStyle w:val="ListParagraph"/>
        <w:numPr>
          <w:ilvl w:val="0"/>
          <w:numId w:val="21"/>
        </w:numPr>
        <w:spacing w:line="360" w:lineRule="auto"/>
      </w:pPr>
      <w:r>
        <w:t>LINK / REFERENCES</w:t>
      </w:r>
    </w:p>
    <w:p w14:paraId="14C5A7D8" w14:textId="1760FACC" w:rsidR="00D43382" w:rsidRPr="00682E72" w:rsidRDefault="00D43382" w:rsidP="00D43382">
      <w:pPr>
        <w:pStyle w:val="ListParagraph"/>
        <w:numPr>
          <w:ilvl w:val="0"/>
          <w:numId w:val="21"/>
        </w:numPr>
        <w:spacing w:line="360" w:lineRule="auto"/>
      </w:pPr>
      <w:r>
        <w:t>LINK / REFERENCES</w:t>
      </w:r>
    </w:p>
    <w:p w14:paraId="181DA48F" w14:textId="43E113EE" w:rsidR="002F11B8" w:rsidRPr="00682E72" w:rsidRDefault="00D43382" w:rsidP="002F11B8">
      <w:pPr>
        <w:pStyle w:val="ListParagraph"/>
        <w:numPr>
          <w:ilvl w:val="0"/>
          <w:numId w:val="21"/>
        </w:numPr>
        <w:spacing w:line="360" w:lineRule="auto"/>
      </w:pPr>
      <w:r>
        <w:t>etc.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5E98EB7B" w:rsidR="002F5E84" w:rsidRDefault="00A81038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</w:t>
      </w:r>
      <w:r w:rsidRPr="00A81038">
        <w:t>1</w:t>
      </w:r>
      <w:r w:rsidRPr="002F5E84">
        <w:rPr>
          <w:vertAlign w:val="superscript"/>
        </w:rPr>
        <w:t>st</w:t>
      </w:r>
      <w:r w:rsidRPr="00A81038">
        <w:t xml:space="preserve"> </w:t>
      </w:r>
      <w:r w:rsidR="00F21EB6">
        <w:t>STUDENT NAME</w:t>
      </w:r>
      <w:r>
        <w:t>&gt;</w:t>
      </w:r>
    </w:p>
    <w:p w14:paraId="4DC65843" w14:textId="3F0B50F6" w:rsidR="002F5E84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&lt;2</w:t>
      </w:r>
      <w:r w:rsidRPr="002F5E84">
        <w:rPr>
          <w:vertAlign w:val="superscript"/>
        </w:rPr>
        <w:t>nd</w:t>
      </w:r>
      <w:r w:rsidRPr="00A81038">
        <w:t xml:space="preserve"> </w:t>
      </w:r>
      <w:r w:rsidR="00F21EB6">
        <w:t>STUDENT NAME</w:t>
      </w:r>
      <w:r>
        <w:t>&gt;</w:t>
      </w:r>
    </w:p>
    <w:p w14:paraId="040070FD" w14:textId="533860E4" w:rsidR="002F5E84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&lt;3</w:t>
      </w:r>
      <w:r w:rsidRPr="002F5E84">
        <w:rPr>
          <w:vertAlign w:val="superscript"/>
        </w:rPr>
        <w:t>rd</w:t>
      </w:r>
      <w:r w:rsidRPr="00A81038">
        <w:t xml:space="preserve"> </w:t>
      </w:r>
      <w:r w:rsidR="00F21EB6">
        <w:t>STUDENT NAME</w:t>
      </w:r>
      <w:r>
        <w:t>&gt;</w:t>
      </w:r>
    </w:p>
    <w:p w14:paraId="4BB5B5E4" w14:textId="488FF4B5" w:rsidR="00D43382" w:rsidRPr="00682E72" w:rsidRDefault="002F5E84" w:rsidP="00D43382">
      <w:pPr>
        <w:pStyle w:val="ListParagraph"/>
        <w:numPr>
          <w:ilvl w:val="0"/>
          <w:numId w:val="22"/>
        </w:numPr>
        <w:spacing w:line="360" w:lineRule="auto"/>
      </w:pPr>
      <w:r>
        <w:t>&lt;NIM&gt; – &lt;4</w:t>
      </w:r>
      <w:r w:rsidRPr="002F5E84">
        <w:rPr>
          <w:vertAlign w:val="superscript"/>
        </w:rPr>
        <w:t>th</w:t>
      </w:r>
      <w:r w:rsidRPr="00A81038">
        <w:t xml:space="preserve"> </w:t>
      </w:r>
      <w:r w:rsidR="00F21EB6">
        <w:t>STUDENT NAME</w:t>
      </w:r>
      <w:r>
        <w:t>&gt;</w:t>
      </w:r>
    </w:p>
    <w:sectPr w:rsidR="00D43382" w:rsidRPr="00682E72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75A7A" w14:textId="77777777" w:rsidR="00DD4A70" w:rsidRDefault="00DD4A70" w:rsidP="00273E4A">
      <w:r>
        <w:separator/>
      </w:r>
    </w:p>
  </w:endnote>
  <w:endnote w:type="continuationSeparator" w:id="0">
    <w:p w14:paraId="4EE5C9F7" w14:textId="77777777" w:rsidR="00DD4A70" w:rsidRDefault="00DD4A70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FD2D6" w14:textId="77777777" w:rsidR="00DD4A70" w:rsidRDefault="00DD4A70" w:rsidP="00273E4A">
      <w:r>
        <w:separator/>
      </w:r>
    </w:p>
  </w:footnote>
  <w:footnote w:type="continuationSeparator" w:id="0">
    <w:p w14:paraId="05AAB59B" w14:textId="77777777" w:rsidR="00DD4A70" w:rsidRDefault="00DD4A70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455716">
    <w:abstractNumId w:val="2"/>
  </w:num>
  <w:num w:numId="2" w16cid:durableId="700859640">
    <w:abstractNumId w:val="10"/>
  </w:num>
  <w:num w:numId="3" w16cid:durableId="1477143253">
    <w:abstractNumId w:val="13"/>
  </w:num>
  <w:num w:numId="4" w16cid:durableId="365524174">
    <w:abstractNumId w:val="11"/>
  </w:num>
  <w:num w:numId="5" w16cid:durableId="818232807">
    <w:abstractNumId w:val="18"/>
  </w:num>
  <w:num w:numId="6" w16cid:durableId="1021666336">
    <w:abstractNumId w:val="12"/>
  </w:num>
  <w:num w:numId="7" w16cid:durableId="936905857">
    <w:abstractNumId w:val="19"/>
  </w:num>
  <w:num w:numId="8" w16cid:durableId="1016274596">
    <w:abstractNumId w:val="0"/>
  </w:num>
  <w:num w:numId="9" w16cid:durableId="1831289634">
    <w:abstractNumId w:val="4"/>
  </w:num>
  <w:num w:numId="10" w16cid:durableId="101672904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0860832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8686353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1693033">
    <w:abstractNumId w:val="15"/>
  </w:num>
  <w:num w:numId="14" w16cid:durableId="846210765">
    <w:abstractNumId w:val="6"/>
  </w:num>
  <w:num w:numId="15" w16cid:durableId="896401814">
    <w:abstractNumId w:val="3"/>
  </w:num>
  <w:num w:numId="16" w16cid:durableId="1473523500">
    <w:abstractNumId w:val="17"/>
  </w:num>
  <w:num w:numId="17" w16cid:durableId="410392399">
    <w:abstractNumId w:val="1"/>
  </w:num>
  <w:num w:numId="18" w16cid:durableId="974529396">
    <w:abstractNumId w:val="14"/>
  </w:num>
  <w:num w:numId="19" w16cid:durableId="2079478833">
    <w:abstractNumId w:val="5"/>
  </w:num>
  <w:num w:numId="20" w16cid:durableId="1228417263">
    <w:abstractNumId w:val="16"/>
  </w:num>
  <w:num w:numId="21" w16cid:durableId="1464230971">
    <w:abstractNumId w:val="9"/>
  </w:num>
  <w:num w:numId="22" w16cid:durableId="2616918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B7267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45144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3382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4D99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1157F"/>
    <w:rsid w:val="00F21EB6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136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Renaldy</cp:lastModifiedBy>
  <cp:revision>343</cp:revision>
  <dcterms:created xsi:type="dcterms:W3CDTF">2017-10-20T05:51:00Z</dcterms:created>
  <dcterms:modified xsi:type="dcterms:W3CDTF">2022-10-12T13:57:00Z</dcterms:modified>
</cp:coreProperties>
</file>